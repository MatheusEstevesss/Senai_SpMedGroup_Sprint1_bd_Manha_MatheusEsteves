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E35B40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E35B40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E35B4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35B4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35B4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35B4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35B4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35B4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35B4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35B4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35B4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35B4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35B4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35B4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35B4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35B4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35B4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35B4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35B4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35B4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35B4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35B4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35B4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35B4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35B40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35B4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E35B40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Default="00FC113A" w:rsidP="009B5655">
      <w:pPr>
        <w:ind w:firstLine="720"/>
      </w:pPr>
      <w:r>
        <w:t>Criar um W</w:t>
      </w:r>
      <w:r w:rsidR="00AC5434">
        <w:t>eb</w:t>
      </w:r>
      <w:r>
        <w:t xml:space="preserve"> Site para a empresa </w:t>
      </w:r>
      <w:proofErr w:type="spellStart"/>
      <w:r w:rsidR="00AC5434">
        <w:t>Sp</w:t>
      </w:r>
      <w:proofErr w:type="spellEnd"/>
      <w:r w:rsidR="00AC5434">
        <w:t xml:space="preserve"> Medical </w:t>
      </w:r>
      <w:proofErr w:type="spellStart"/>
      <w:r w:rsidR="00AC5434">
        <w:t>Group</w:t>
      </w:r>
      <w:proofErr w:type="spellEnd"/>
      <w:r w:rsidR="00AC5434">
        <w:t xml:space="preserve"> que seja de fácil acesso e supra as necessidades do cliente.</w:t>
      </w:r>
    </w:p>
    <w:p w:rsidR="009B5655" w:rsidRPr="009B5655" w:rsidRDefault="009B5655" w:rsidP="009B5655"/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DA19B6" w:rsidRDefault="00AC5434">
      <w:r>
        <w:t xml:space="preserve">Criação do Banco de Dados, para que mais pra frente possamos conecta-lo ao </w:t>
      </w:r>
      <w:proofErr w:type="spellStart"/>
      <w:r>
        <w:t>back-end</w:t>
      </w:r>
      <w:proofErr w:type="spellEnd"/>
      <w:r>
        <w:t xml:space="preserve"> para armazenar todos os dados necessários do Web Site do cliente.</w:t>
      </w:r>
    </w:p>
    <w:p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:rsidR="00AC5434" w:rsidRDefault="00AC5434" w:rsidP="00AC5434">
      <w:pPr>
        <w:ind w:firstLine="720"/>
      </w:pPr>
      <w:r>
        <w:t xml:space="preserve">Criar um Web Site para a empresa </w:t>
      </w:r>
      <w:proofErr w:type="spellStart"/>
      <w:r>
        <w:t>Sp</w:t>
      </w:r>
      <w:proofErr w:type="spellEnd"/>
      <w:r>
        <w:t xml:space="preserve"> Medical </w:t>
      </w:r>
      <w:proofErr w:type="spellStart"/>
      <w:r>
        <w:t>Group</w:t>
      </w:r>
      <w:proofErr w:type="spellEnd"/>
      <w:r>
        <w:t xml:space="preserve"> que seja de fácil acesso e supra as necessidades do cliente.</w:t>
      </w:r>
    </w:p>
    <w:p w:rsidR="008A7F37" w:rsidRDefault="008A7F37"/>
    <w:p w:rsidR="008A7F37" w:rsidRDefault="008A7F37">
      <w:r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C26497" w:rsidRDefault="00AC5434">
      <w:r>
        <w:t>Modelagem serve para construir modelos que expliquem as características ou funcionamento de um software, nesse caso nosso banco de dados</w:t>
      </w:r>
      <w:r>
        <w:tab/>
      </w:r>
    </w:p>
    <w:p w:rsidR="00DA19B6" w:rsidRDefault="00C92BD1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</w:p>
    <w:p w:rsidR="00DA19B6" w:rsidRDefault="00AC5434">
      <w:r>
        <w:t>Todas as Tabelas de nosso banco de dados com os seus atributos e o tipo de atributo que será criado no nosso banco de dados.</w:t>
      </w:r>
      <w:r>
        <w:rPr>
          <w:noProof/>
        </w:rPr>
        <w:drawing>
          <wp:inline distT="0" distB="0" distL="0" distR="0">
            <wp:extent cx="5732145" cy="5852795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agens-Ló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85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12" w:name="_Toc533767849"/>
      <w:bookmarkStart w:id="13" w:name="_Toc3879736"/>
      <w:r>
        <w:t>Modelo Físico</w:t>
      </w:r>
      <w:bookmarkEnd w:id="12"/>
      <w:bookmarkEnd w:id="13"/>
    </w:p>
    <w:p w:rsidR="008A7F37" w:rsidRDefault="00AC5434" w:rsidP="008A7F37">
      <w:r>
        <w:t>Todas as Tabelas e seus atributos gerados a partir do banco de dados já criado.</w:t>
      </w:r>
    </w:p>
    <w:p w:rsidR="00AC5434" w:rsidRDefault="00AC5434" w:rsidP="008A7F37">
      <w:r>
        <w:rPr>
          <w:noProof/>
        </w:rPr>
        <w:lastRenderedPageBreak/>
        <w:drawing>
          <wp:inline distT="0" distB="0" distL="0" distR="0">
            <wp:extent cx="5732145" cy="344805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agens-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14" w:name="_Toc533767850"/>
      <w:bookmarkStart w:id="15" w:name="_Toc3879737"/>
      <w:r>
        <w:t>Modelo Conceitual</w:t>
      </w:r>
      <w:bookmarkEnd w:id="14"/>
      <w:bookmarkEnd w:id="15"/>
    </w:p>
    <w:p w:rsidR="008A7F37" w:rsidRDefault="00AC5434" w:rsidP="008A7F37">
      <w:r>
        <w:t>Apenas a relação entre as entidades e suas cardinalidades.</w:t>
      </w:r>
    </w:p>
    <w:p w:rsidR="00DA19B6" w:rsidRDefault="00DA19B6"/>
    <w:p w:rsidR="00AC5434" w:rsidRDefault="00AC5434">
      <w:pPr>
        <w:sectPr w:rsidR="00AC5434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>
            <wp:extent cx="5732145" cy="6701790"/>
            <wp:effectExtent l="0" t="0" r="1905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agens-Conceitua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70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16" w:name="_Toc533767851"/>
      <w:bookmarkStart w:id="17" w:name="_Toc3879738"/>
      <w:r>
        <w:lastRenderedPageBreak/>
        <w:t>Cronograma</w:t>
      </w:r>
      <w:bookmarkEnd w:id="16"/>
      <w:bookmarkEnd w:id="17"/>
    </w:p>
    <w:p w:rsidR="00DA19B6" w:rsidRPr="00E4596E" w:rsidRDefault="00E4596E" w:rsidP="00295E15">
      <w:pPr>
        <w:ind w:firstLine="720"/>
        <w:rPr>
          <w:u w:val="single"/>
        </w:rPr>
      </w:pPr>
      <w:r>
        <w:t>(Deveria ter o link do trello)</w:t>
      </w:r>
      <w:bookmarkStart w:id="18" w:name="_GoBack"/>
      <w:bookmarkEnd w:id="18"/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E4596E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E4596E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E4596E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       </w:t>
            </w:r>
          </w:p>
        </w:tc>
        <w:tc>
          <w:tcPr>
            <w:tcW w:w="533" w:type="pct"/>
          </w:tcPr>
          <w:p w:rsidR="00DA19B6" w:rsidRDefault="00E4596E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     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596E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E4596E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X       </w:t>
            </w:r>
          </w:p>
        </w:tc>
        <w:tc>
          <w:tcPr>
            <w:tcW w:w="533" w:type="pct"/>
          </w:tcPr>
          <w:p w:rsidR="00DA19B6" w:rsidRDefault="00E4596E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X     </w:t>
            </w:r>
          </w:p>
        </w:tc>
        <w:tc>
          <w:tcPr>
            <w:tcW w:w="533" w:type="pct"/>
          </w:tcPr>
          <w:p w:rsidR="00DA19B6" w:rsidRDefault="00E4596E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X        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4596E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Pr="00E4596E" w:rsidRDefault="00E4596E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4596E">
              <w:rPr>
                <w:b w:val="0"/>
                <w:color w:val="auto"/>
              </w:rPr>
              <w:t>X</w:t>
            </w:r>
            <w:r>
              <w:rPr>
                <w:b w:val="0"/>
                <w:color w:val="auto"/>
              </w:rPr>
              <w:t xml:space="preserve">        </w:t>
            </w:r>
          </w:p>
        </w:tc>
        <w:tc>
          <w:tcPr>
            <w:tcW w:w="533" w:type="pct"/>
          </w:tcPr>
          <w:p w:rsidR="008A7F37" w:rsidRDefault="00E4596E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</w:p>
        </w:tc>
        <w:tc>
          <w:tcPr>
            <w:tcW w:w="533" w:type="pct"/>
          </w:tcPr>
          <w:p w:rsidR="008A7F37" w:rsidRDefault="00E4596E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B40" w:rsidRDefault="00E35B40">
      <w:pPr>
        <w:spacing w:after="0" w:line="240" w:lineRule="auto"/>
      </w:pPr>
      <w:r>
        <w:separator/>
      </w:r>
    </w:p>
  </w:endnote>
  <w:endnote w:type="continuationSeparator" w:id="0">
    <w:p w:rsidR="00E35B40" w:rsidRDefault="00E35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E35B40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B40" w:rsidRDefault="00E35B40">
      <w:pPr>
        <w:spacing w:after="0" w:line="240" w:lineRule="auto"/>
      </w:pPr>
      <w:r>
        <w:separator/>
      </w:r>
    </w:p>
  </w:footnote>
  <w:footnote w:type="continuationSeparator" w:id="0">
    <w:p w:rsidR="00E35B40" w:rsidRDefault="00E35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E2D84"/>
    <w:rsid w:val="00A25BD2"/>
    <w:rsid w:val="00A967A8"/>
    <w:rsid w:val="00AC5434"/>
    <w:rsid w:val="00B36547"/>
    <w:rsid w:val="00BB5B9E"/>
    <w:rsid w:val="00BD3832"/>
    <w:rsid w:val="00BE6308"/>
    <w:rsid w:val="00BF7DCB"/>
    <w:rsid w:val="00C26497"/>
    <w:rsid w:val="00C86073"/>
    <w:rsid w:val="00C92BD1"/>
    <w:rsid w:val="00CC66C9"/>
    <w:rsid w:val="00D0024A"/>
    <w:rsid w:val="00DA19B6"/>
    <w:rsid w:val="00DB563A"/>
    <w:rsid w:val="00DE3EA9"/>
    <w:rsid w:val="00E35B40"/>
    <w:rsid w:val="00E43E78"/>
    <w:rsid w:val="00E4596E"/>
    <w:rsid w:val="00E6531E"/>
    <w:rsid w:val="00E95AA4"/>
    <w:rsid w:val="00EB66D8"/>
    <w:rsid w:val="00EF3B1A"/>
    <w:rsid w:val="00F03B38"/>
    <w:rsid w:val="00F400AB"/>
    <w:rsid w:val="00F82965"/>
    <w:rsid w:val="00FC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1F4538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383466"/>
    <w:rsid w:val="00406E44"/>
    <w:rsid w:val="004265B1"/>
    <w:rsid w:val="00571EE0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06883A-0134-4107-B401-F5F17E84A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</TotalTime>
  <Pages>14</Pages>
  <Words>549</Words>
  <Characters>2968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Matheus Esteves Dos Santos</cp:lastModifiedBy>
  <cp:revision>2</cp:revision>
  <dcterms:created xsi:type="dcterms:W3CDTF">2020-02-12T12:07:00Z</dcterms:created>
  <dcterms:modified xsi:type="dcterms:W3CDTF">2020-02-12T12:07:00Z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